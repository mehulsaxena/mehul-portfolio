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68629" w14:textId="7EFDE354" w:rsidR="00F41BEE" w:rsidRPr="00522243" w:rsidRDefault="00054F3A" w:rsidP="009F2912">
      <w:pPr>
        <w:pStyle w:val="Title"/>
        <w:rPr>
          <w:sz w:val="40"/>
          <w:szCs w:val="14"/>
        </w:rPr>
      </w:pPr>
      <w:r w:rsidRPr="00522243">
        <w:rPr>
          <w:sz w:val="40"/>
          <w:szCs w:val="14"/>
        </w:rPr>
        <w:t>Mehul Saxena</w:t>
      </w:r>
    </w:p>
    <w:p w14:paraId="4965962E" w14:textId="625519A6" w:rsidR="00F41BEE" w:rsidRPr="00054F3A" w:rsidRDefault="0084794E" w:rsidP="00522243">
      <w:pPr>
        <w:rPr>
          <w:rFonts w:eastAsiaTheme="minorEastAsia"/>
          <w:caps/>
          <w:spacing w:val="20"/>
          <w:sz w:val="28"/>
        </w:rPr>
      </w:pPr>
      <w:r>
        <w:rPr>
          <w:rFonts w:eastAsiaTheme="minorEastAsia"/>
          <w:caps/>
          <w:spacing w:val="20"/>
          <w:sz w:val="28"/>
        </w:rPr>
        <w:t xml:space="preserve">sr. </w:t>
      </w:r>
      <w:r w:rsidR="00522243">
        <w:rPr>
          <w:rFonts w:eastAsiaTheme="minorEastAsia"/>
          <w:caps/>
          <w:spacing w:val="20"/>
          <w:sz w:val="28"/>
        </w:rPr>
        <w:t>Python Software</w:t>
      </w:r>
      <w:r w:rsidR="00287899">
        <w:rPr>
          <w:rFonts w:eastAsiaTheme="minorEastAsia"/>
          <w:caps/>
          <w:spacing w:val="20"/>
          <w:sz w:val="28"/>
        </w:rPr>
        <w:t xml:space="preserve"> </w:t>
      </w:r>
      <w:r w:rsidR="00054F3A" w:rsidRPr="00054F3A">
        <w:rPr>
          <w:rFonts w:eastAsiaTheme="minorEastAsia"/>
          <w:caps/>
          <w:spacing w:val="20"/>
          <w:sz w:val="28"/>
        </w:rPr>
        <w:t>Engineer</w:t>
      </w:r>
    </w:p>
    <w:p w14:paraId="6AA97764" w14:textId="1265D44F" w:rsidR="00003455" w:rsidRPr="00003455" w:rsidRDefault="00287899" w:rsidP="00207D51">
      <w:pPr>
        <w:pStyle w:val="Heading1"/>
      </w:pPr>
      <w:r>
        <w:t>Delhi</w:t>
      </w:r>
      <w:r w:rsidR="00054F3A">
        <w:t>, I</w:t>
      </w:r>
      <w:r>
        <w:t>ndia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 w:rsidR="00054F3A">
        <w:t>+91 9639715879</w:t>
      </w:r>
      <w:r w:rsidR="00F41BEE" w:rsidRPr="00B5257D">
        <w:t xml:space="preserve"> |</w:t>
      </w:r>
      <w:r w:rsidR="00F41BEE">
        <w:t xml:space="preserve"> </w:t>
      </w:r>
      <w:r w:rsidR="00054F3A">
        <w:t>mehulsaxenaa@gmail.com</w:t>
      </w:r>
    </w:p>
    <w:p w14:paraId="02562E3E" w14:textId="130768D2" w:rsidR="00F41BEE" w:rsidRDefault="00054F3A" w:rsidP="006E0605">
      <w:pPr>
        <w:pStyle w:val="Heading1"/>
      </w:pPr>
      <w:r>
        <w:t>Summary</w:t>
      </w:r>
    </w:p>
    <w:p w14:paraId="3F38BE1D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D1493BF" wp14:editId="19750F35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600C1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E6C4DC2" w14:textId="77777777" w:rsidR="008E7F48" w:rsidRPr="008E7F48" w:rsidRDefault="008E7F48" w:rsidP="008E7F48">
      <w:pPr>
        <w:spacing w:before="100" w:beforeAutospacing="1" w:after="100" w:afterAutospacing="1"/>
        <w:rPr>
          <w:color w:val="000000"/>
        </w:rPr>
      </w:pPr>
      <w:r w:rsidRPr="008E7F48">
        <w:rPr>
          <w:color w:val="000000"/>
        </w:rPr>
        <w:t>Experienced </w:t>
      </w:r>
      <w:r w:rsidRPr="008E7F48">
        <w:rPr>
          <w:b/>
          <w:bCs/>
          <w:color w:val="000000"/>
        </w:rPr>
        <w:t>Senior Python Software Engineer</w:t>
      </w:r>
      <w:r w:rsidRPr="008E7F48">
        <w:rPr>
          <w:color w:val="000000"/>
        </w:rPr>
        <w:t> with </w:t>
      </w:r>
      <w:r w:rsidRPr="008E7F48">
        <w:rPr>
          <w:b/>
          <w:bCs/>
          <w:color w:val="000000"/>
        </w:rPr>
        <w:t>5.5+ years</w:t>
      </w:r>
      <w:r w:rsidRPr="008E7F48">
        <w:rPr>
          <w:color w:val="000000"/>
        </w:rPr>
        <w:t> of expertise in </w:t>
      </w:r>
      <w:r w:rsidRPr="008E7F48">
        <w:rPr>
          <w:b/>
          <w:bCs/>
          <w:color w:val="000000"/>
        </w:rPr>
        <w:t>backend development, search optimization, and cloud-native architectures</w:t>
      </w:r>
      <w:r w:rsidRPr="008E7F48">
        <w:rPr>
          <w:color w:val="000000"/>
        </w:rPr>
        <w:t>. Strong knowledge of </w:t>
      </w:r>
      <w:r w:rsidRPr="008E7F48">
        <w:rPr>
          <w:b/>
          <w:bCs/>
          <w:color w:val="000000"/>
        </w:rPr>
        <w:t>Elasticsearch, Flask, FastAPI, relational and non-relational databases</w:t>
      </w:r>
      <w:r w:rsidRPr="008E7F48">
        <w:rPr>
          <w:color w:val="000000"/>
        </w:rPr>
        <w:t> with a DevOps mindset. Passionate about designing scalable, high-performance applications and driving </w:t>
      </w:r>
      <w:r w:rsidRPr="008E7F48">
        <w:rPr>
          <w:b/>
          <w:bCs/>
          <w:color w:val="000000"/>
        </w:rPr>
        <w:t>CI/CD automation, clean code practices, and infrastructure as code</w:t>
      </w:r>
      <w:r w:rsidRPr="008E7F48">
        <w:rPr>
          <w:color w:val="000000"/>
        </w:rPr>
        <w:t>. Adept at working in </w:t>
      </w:r>
      <w:r w:rsidRPr="008E7F48">
        <w:rPr>
          <w:b/>
          <w:bCs/>
          <w:color w:val="000000"/>
        </w:rPr>
        <w:t>Agile, collaborative environments</w:t>
      </w:r>
      <w:r w:rsidRPr="008E7F48">
        <w:rPr>
          <w:color w:val="000000"/>
        </w:rPr>
        <w:t> with strong problem-solving skills.</w:t>
      </w:r>
    </w:p>
    <w:p w14:paraId="7B998358" w14:textId="43A3DB0B" w:rsidR="00F41BEE" w:rsidRPr="00054F3A" w:rsidRDefault="00054F3A" w:rsidP="00054F3A">
      <w:pPr>
        <w:pStyle w:val="Heading3"/>
        <w:rPr>
          <w:color w:val="000000"/>
        </w:rPr>
      </w:pPr>
      <w:r>
        <w:rPr>
          <w:rStyle w:val="Strong"/>
          <w:b/>
          <w:bCs w:val="0"/>
          <w:color w:val="000000"/>
        </w:rPr>
        <w:t>Professional Experience</w:t>
      </w:r>
    </w:p>
    <w:p w14:paraId="4B50B1D1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AD531A8" wp14:editId="1FDEC5DC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84F04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E823DED" w14:textId="77777777" w:rsidR="0010569F" w:rsidRDefault="0010569F" w:rsidP="0010569F">
      <w:pPr>
        <w:pStyle w:val="Heading4"/>
        <w:rPr>
          <w:color w:val="000000"/>
          <w:sz w:val="24"/>
        </w:rPr>
      </w:pPr>
      <w:r>
        <w:rPr>
          <w:rStyle w:val="Strong"/>
          <w:b w:val="0"/>
          <w:bCs w:val="0"/>
          <w:color w:val="000000"/>
        </w:rPr>
        <w:t>Pentair Water Solutions</w:t>
      </w:r>
    </w:p>
    <w:p w14:paraId="458EA07D" w14:textId="77777777" w:rsidR="0010569F" w:rsidRDefault="0010569F" w:rsidP="0010569F">
      <w:pPr>
        <w:pStyle w:val="NormalWeb"/>
        <w:rPr>
          <w:color w:val="000000"/>
        </w:rPr>
      </w:pPr>
      <w:r>
        <w:rPr>
          <w:rStyle w:val="Strong"/>
          <w:color w:val="000000"/>
        </w:rPr>
        <w:t>Senior Python Software Engineer</w:t>
      </w:r>
      <w:r>
        <w:rPr>
          <w:color w:val="000000"/>
        </w:rPr>
        <w:br/>
      </w:r>
      <w:r>
        <w:rPr>
          <w:rStyle w:val="Strong"/>
          <w:color w:val="000000"/>
        </w:rPr>
        <w:t>Oct 2024 - Present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| Remote</w:t>
      </w:r>
    </w:p>
    <w:p w14:paraId="0BAFAAC3" w14:textId="77777777" w:rsidR="0010569F" w:rsidRDefault="0010569F" w:rsidP="0010569F">
      <w:pPr>
        <w:pStyle w:val="NormalWeb"/>
        <w:numPr>
          <w:ilvl w:val="0"/>
          <w:numId w:val="6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Designed and optimized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Elasticsearch-based search engine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enhanced data retrieval and ranking.</w:t>
      </w:r>
    </w:p>
    <w:p w14:paraId="6D36BC06" w14:textId="77777777" w:rsidR="0010569F" w:rsidRDefault="0010569F" w:rsidP="0010569F">
      <w:pPr>
        <w:pStyle w:val="NormalWeb"/>
        <w:numPr>
          <w:ilvl w:val="0"/>
          <w:numId w:val="6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Developed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FastAPI and Flask-based microservices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scalable and efficient API interactions.</w:t>
      </w:r>
    </w:p>
    <w:p w14:paraId="67D8336E" w14:textId="77777777" w:rsidR="0010569F" w:rsidRDefault="0010569F" w:rsidP="0010569F">
      <w:pPr>
        <w:pStyle w:val="NormalWeb"/>
        <w:numPr>
          <w:ilvl w:val="0"/>
          <w:numId w:val="6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Built and maintained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CI/CD pipelines with Jenkins, GitHub Actions, and Terraform</w:t>
      </w:r>
      <w:r>
        <w:rPr>
          <w:color w:val="000000"/>
        </w:rPr>
        <w:t>, enabling seamless deployment.</w:t>
      </w:r>
    </w:p>
    <w:p w14:paraId="6C39E989" w14:textId="77777777" w:rsidR="0010569F" w:rsidRDefault="0010569F" w:rsidP="0010569F">
      <w:pPr>
        <w:pStyle w:val="NormalWeb"/>
        <w:numPr>
          <w:ilvl w:val="0"/>
          <w:numId w:val="6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Deployed and managed applications on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AWS (S3, SNS, SQS, RDS) and Kubernetes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ensure scalability.</w:t>
      </w:r>
    </w:p>
    <w:p w14:paraId="04C1202A" w14:textId="77777777" w:rsidR="0010569F" w:rsidRDefault="0010569F" w:rsidP="0010569F">
      <w:pPr>
        <w:pStyle w:val="NormalWeb"/>
        <w:numPr>
          <w:ilvl w:val="0"/>
          <w:numId w:val="6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Implemented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unit, integration, and performance tests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ensure code quality and reliability.</w:t>
      </w:r>
    </w:p>
    <w:p w14:paraId="32CC293A" w14:textId="77777777" w:rsidR="0010569F" w:rsidRDefault="0010569F" w:rsidP="0010569F">
      <w:pPr>
        <w:pStyle w:val="Heading4"/>
        <w:rPr>
          <w:color w:val="000000"/>
          <w:sz w:val="24"/>
        </w:rPr>
      </w:pPr>
      <w:r>
        <w:rPr>
          <w:rStyle w:val="Strong"/>
          <w:b w:val="0"/>
          <w:bCs w:val="0"/>
          <w:color w:val="000000"/>
        </w:rPr>
        <w:t>ConsultAdd Inc</w:t>
      </w:r>
    </w:p>
    <w:p w14:paraId="3472EB2D" w14:textId="33312CFC" w:rsidR="0010569F" w:rsidRDefault="0010569F" w:rsidP="0010569F">
      <w:pPr>
        <w:pStyle w:val="NormalWeb"/>
        <w:rPr>
          <w:rStyle w:val="Strong"/>
          <w:color w:val="000000"/>
        </w:rPr>
      </w:pPr>
      <w:r>
        <w:rPr>
          <w:rStyle w:val="Strong"/>
          <w:color w:val="000000"/>
        </w:rPr>
        <w:t xml:space="preserve">Sr. Software Engineer </w:t>
      </w:r>
    </w:p>
    <w:p w14:paraId="5D56596E" w14:textId="021C09AB" w:rsidR="0010569F" w:rsidRDefault="0010569F" w:rsidP="0010569F">
      <w:pPr>
        <w:pStyle w:val="NormalWeb"/>
        <w:rPr>
          <w:color w:val="000000"/>
        </w:rPr>
      </w:pPr>
      <w:r>
        <w:rPr>
          <w:rStyle w:val="Strong"/>
          <w:color w:val="000000"/>
        </w:rPr>
        <w:t>5 yrs 6 m</w:t>
      </w:r>
      <w:r>
        <w:rPr>
          <w:color w:val="000000"/>
        </w:rPr>
        <w:t xml:space="preserve"> | </w:t>
      </w:r>
      <w:r>
        <w:rPr>
          <w:color w:val="000000"/>
        </w:rPr>
        <w:t>Pune, Maharashtra, India</w:t>
      </w:r>
    </w:p>
    <w:p w14:paraId="54B1B61D" w14:textId="77777777" w:rsidR="0010569F" w:rsidRDefault="0010569F" w:rsidP="0010569F">
      <w:pPr>
        <w:pStyle w:val="Heading5"/>
        <w:rPr>
          <w:color w:val="000000"/>
        </w:rPr>
      </w:pPr>
      <w:r>
        <w:rPr>
          <w:rStyle w:val="Strong"/>
          <w:b w:val="0"/>
          <w:bCs w:val="0"/>
          <w:color w:val="000000"/>
        </w:rPr>
        <w:t>Senior Python Developer @ Independent Health</w:t>
      </w:r>
    </w:p>
    <w:p w14:paraId="40A4589E" w14:textId="3C1ADF76" w:rsidR="0010569F" w:rsidRDefault="0010569F" w:rsidP="0010569F">
      <w:pPr>
        <w:pStyle w:val="NormalWeb"/>
        <w:rPr>
          <w:color w:val="000000"/>
        </w:rPr>
      </w:pPr>
      <w:r>
        <w:rPr>
          <w:rStyle w:val="Strong"/>
          <w:color w:val="000000"/>
        </w:rPr>
        <w:t>Jun 2023 - Oct 2024 · 1 yr 5 m</w:t>
      </w:r>
      <w:r>
        <w:rPr>
          <w:color w:val="000000"/>
        </w:rPr>
        <w:br/>
        <w:t>Remote</w:t>
      </w:r>
    </w:p>
    <w:p w14:paraId="7BE87651" w14:textId="77777777" w:rsidR="0010569F" w:rsidRDefault="0010569F" w:rsidP="0010569F">
      <w:pPr>
        <w:pStyle w:val="NormalWeb"/>
        <w:numPr>
          <w:ilvl w:val="0"/>
          <w:numId w:val="6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Designed and implemented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Elasticsearch-powered search features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fast and efficient data retrieval.</w:t>
      </w:r>
    </w:p>
    <w:p w14:paraId="20100839" w14:textId="77777777" w:rsidR="0010569F" w:rsidRDefault="0010569F" w:rsidP="0010569F">
      <w:pPr>
        <w:pStyle w:val="NormalWeb"/>
        <w:numPr>
          <w:ilvl w:val="0"/>
          <w:numId w:val="6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Developed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APIs using Flask and FastAPI</w:t>
      </w:r>
      <w:r>
        <w:rPr>
          <w:color w:val="000000"/>
        </w:rPr>
        <w:t>, ensuring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RESTful service design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 performance optimization.</w:t>
      </w:r>
    </w:p>
    <w:p w14:paraId="221843DB" w14:textId="77777777" w:rsidR="0010569F" w:rsidRDefault="0010569F" w:rsidP="0010569F">
      <w:pPr>
        <w:pStyle w:val="NormalWeb"/>
        <w:numPr>
          <w:ilvl w:val="0"/>
          <w:numId w:val="6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Integrated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AWS managed services (S3, RDS, Lambda, SNS, SQS)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into backend systems.</w:t>
      </w:r>
    </w:p>
    <w:p w14:paraId="17EFF789" w14:textId="77777777" w:rsidR="0010569F" w:rsidRDefault="0010569F" w:rsidP="0010569F">
      <w:pPr>
        <w:pStyle w:val="NormalWeb"/>
        <w:numPr>
          <w:ilvl w:val="0"/>
          <w:numId w:val="6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Implemented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CI/CD best practices</w:t>
      </w:r>
      <w:r>
        <w:rPr>
          <w:color w:val="000000"/>
        </w:rPr>
        <w:t>, enabling faster and more reliable software deployments.</w:t>
      </w:r>
    </w:p>
    <w:p w14:paraId="6BF8077A" w14:textId="77777777" w:rsidR="0010569F" w:rsidRDefault="0010569F" w:rsidP="0010569F">
      <w:pPr>
        <w:pStyle w:val="Heading5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Software Engineer @ Charter Communications</w:t>
      </w:r>
    </w:p>
    <w:p w14:paraId="2543C2D1" w14:textId="6525802E" w:rsidR="0010569F" w:rsidRDefault="0010569F" w:rsidP="0010569F">
      <w:pPr>
        <w:pStyle w:val="NormalWeb"/>
        <w:rPr>
          <w:color w:val="000000"/>
        </w:rPr>
      </w:pPr>
      <w:r>
        <w:rPr>
          <w:rStyle w:val="Strong"/>
          <w:color w:val="000000"/>
        </w:rPr>
        <w:t>Jan 2022 - Jun 2023 · 1 yr 6 m</w:t>
      </w:r>
      <w:r>
        <w:rPr>
          <w:color w:val="000000"/>
        </w:rPr>
        <w:br/>
        <w:t>On-site</w:t>
      </w:r>
    </w:p>
    <w:p w14:paraId="33958A31" w14:textId="77777777" w:rsidR="0010569F" w:rsidRDefault="0010569F" w:rsidP="0010569F">
      <w:pPr>
        <w:pStyle w:val="NormalWeb"/>
        <w:numPr>
          <w:ilvl w:val="0"/>
          <w:numId w:val="6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Developed and optimized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search-related functionalities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using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Elasticsearch and PostgreSQL</w:t>
      </w:r>
      <w:r>
        <w:rPr>
          <w:color w:val="000000"/>
        </w:rPr>
        <w:t>.</w:t>
      </w:r>
    </w:p>
    <w:p w14:paraId="0AE35178" w14:textId="77777777" w:rsidR="0010569F" w:rsidRDefault="0010569F" w:rsidP="0010569F">
      <w:pPr>
        <w:pStyle w:val="NormalWeb"/>
        <w:numPr>
          <w:ilvl w:val="0"/>
          <w:numId w:val="6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Designed scalable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Python microservices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with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API-first development</w:t>
      </w:r>
      <w:r>
        <w:rPr>
          <w:color w:val="000000"/>
        </w:rPr>
        <w:t>.</w:t>
      </w:r>
    </w:p>
    <w:p w14:paraId="4DB93000" w14:textId="77777777" w:rsidR="0010569F" w:rsidRDefault="0010569F" w:rsidP="0010569F">
      <w:pPr>
        <w:pStyle w:val="NormalWeb"/>
        <w:numPr>
          <w:ilvl w:val="0"/>
          <w:numId w:val="6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Implemented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AWS infrastructure automation using Terraform</w:t>
      </w:r>
      <w:r>
        <w:rPr>
          <w:color w:val="000000"/>
        </w:rPr>
        <w:t>, reducing manual interventions.</w:t>
      </w:r>
    </w:p>
    <w:p w14:paraId="54734DCF" w14:textId="77777777" w:rsidR="0010569F" w:rsidRDefault="0010569F" w:rsidP="0010569F">
      <w:pPr>
        <w:pStyle w:val="Heading5"/>
        <w:rPr>
          <w:color w:val="000000"/>
        </w:rPr>
      </w:pPr>
      <w:r>
        <w:rPr>
          <w:rStyle w:val="Strong"/>
          <w:b w:val="0"/>
          <w:bCs w:val="0"/>
          <w:color w:val="000000"/>
        </w:rPr>
        <w:t>Backend Engineer @ Library of Congress</w:t>
      </w:r>
    </w:p>
    <w:p w14:paraId="667CE7EC" w14:textId="2A1052C9" w:rsidR="0010569F" w:rsidRDefault="0010569F" w:rsidP="0010569F">
      <w:pPr>
        <w:pStyle w:val="NormalWeb"/>
        <w:rPr>
          <w:color w:val="000000"/>
        </w:rPr>
      </w:pPr>
      <w:r>
        <w:rPr>
          <w:rStyle w:val="Strong"/>
          <w:color w:val="000000"/>
        </w:rPr>
        <w:t xml:space="preserve">Jan 2021 - Jan 2022 · 1 yr 1 </w:t>
      </w:r>
      <w:r>
        <w:rPr>
          <w:rStyle w:val="Strong"/>
          <w:color w:val="000000"/>
        </w:rPr>
        <w:t>m</w:t>
      </w:r>
      <w:r>
        <w:rPr>
          <w:color w:val="000000"/>
        </w:rPr>
        <w:br/>
        <w:t>Remote</w:t>
      </w:r>
    </w:p>
    <w:p w14:paraId="60DA2DE3" w14:textId="77777777" w:rsidR="0010569F" w:rsidRDefault="0010569F" w:rsidP="0010569F">
      <w:pPr>
        <w:pStyle w:val="NormalWeb"/>
        <w:numPr>
          <w:ilvl w:val="0"/>
          <w:numId w:val="6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Built and maintained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backend APIs in Flask</w:t>
      </w:r>
      <w:r>
        <w:rPr>
          <w:color w:val="000000"/>
        </w:rPr>
        <w:t>, improving system efficiency by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30%</w:t>
      </w:r>
      <w:r>
        <w:rPr>
          <w:color w:val="000000"/>
        </w:rPr>
        <w:t>.</w:t>
      </w:r>
    </w:p>
    <w:p w14:paraId="2D1F3F8C" w14:textId="77777777" w:rsidR="0010569F" w:rsidRDefault="0010569F" w:rsidP="0010569F">
      <w:pPr>
        <w:pStyle w:val="NormalWeb"/>
        <w:numPr>
          <w:ilvl w:val="0"/>
          <w:numId w:val="6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Integrated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Elasticsearch and FastAPI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enhance search accuracy and response times.</w:t>
      </w:r>
    </w:p>
    <w:p w14:paraId="1709043A" w14:textId="5C8983D9" w:rsidR="00054F3A" w:rsidRDefault="0041714E" w:rsidP="0010569F">
      <w:pPr>
        <w:rPr>
          <w:color w:val="000000"/>
        </w:rPr>
      </w:pPr>
      <w:r>
        <w:rPr>
          <w:noProof/>
          <w:color w:val="000000"/>
        </w:rPr>
        <w:pict w14:anchorId="0457AE7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7FF833E" w14:textId="77777777" w:rsidR="0010569F" w:rsidRDefault="0010569F" w:rsidP="0010569F">
      <w:pPr>
        <w:pStyle w:val="Heading3"/>
        <w:rPr>
          <w:color w:val="000000"/>
          <w:sz w:val="27"/>
          <w:szCs w:val="27"/>
        </w:rPr>
      </w:pPr>
      <w:r>
        <w:rPr>
          <w:rStyle w:val="Strong"/>
          <w:b/>
          <w:bCs w:val="0"/>
          <w:color w:val="000000"/>
        </w:rPr>
        <w:t>Key Projects</w:t>
      </w:r>
    </w:p>
    <w:p w14:paraId="605ABDC2" w14:textId="77777777" w:rsidR="0010569F" w:rsidRDefault="0010569F" w:rsidP="0010569F">
      <w:pPr>
        <w:pStyle w:val="NormalWeb"/>
        <w:rPr>
          <w:color w:val="000000"/>
        </w:rPr>
      </w:pPr>
      <w:r>
        <w:rPr>
          <w:rStyle w:val="Strong"/>
          <w:color w:val="000000"/>
        </w:rPr>
        <w:t>1. Search Engine Optimization for E-Commerce (Pentair Water Solutions)</w:t>
      </w:r>
    </w:p>
    <w:p w14:paraId="142EAC52" w14:textId="77777777" w:rsidR="0010569F" w:rsidRDefault="0010569F" w:rsidP="0010569F">
      <w:pPr>
        <w:pStyle w:val="NormalWeb"/>
        <w:numPr>
          <w:ilvl w:val="0"/>
          <w:numId w:val="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Designed and optimized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Elasticsearch queries</w:t>
      </w:r>
      <w:r>
        <w:rPr>
          <w:color w:val="000000"/>
        </w:rPr>
        <w:t>, improving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search accuracy by 50%</w:t>
      </w:r>
      <w:r>
        <w:rPr>
          <w:color w:val="000000"/>
        </w:rPr>
        <w:t>.</w:t>
      </w:r>
    </w:p>
    <w:p w14:paraId="5D958E65" w14:textId="77777777" w:rsidR="0010569F" w:rsidRDefault="0010569F" w:rsidP="0010569F">
      <w:pPr>
        <w:pStyle w:val="NormalWeb"/>
        <w:numPr>
          <w:ilvl w:val="0"/>
          <w:numId w:val="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Implemented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custom ranking algorithms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enhance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product discoverability</w:t>
      </w:r>
      <w:r>
        <w:rPr>
          <w:color w:val="000000"/>
        </w:rPr>
        <w:t>.</w:t>
      </w:r>
    </w:p>
    <w:p w14:paraId="4D8492E8" w14:textId="77777777" w:rsidR="0010569F" w:rsidRDefault="0010569F" w:rsidP="0010569F">
      <w:pPr>
        <w:pStyle w:val="NormalWeb"/>
        <w:numPr>
          <w:ilvl w:val="0"/>
          <w:numId w:val="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Built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Flask-based API gateways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interface with search and catalog services.</w:t>
      </w:r>
    </w:p>
    <w:p w14:paraId="72049C6E" w14:textId="77777777" w:rsidR="0010569F" w:rsidRDefault="0010569F" w:rsidP="0010569F">
      <w:pPr>
        <w:pStyle w:val="NormalWeb"/>
        <w:rPr>
          <w:color w:val="000000"/>
        </w:rPr>
      </w:pPr>
      <w:r>
        <w:rPr>
          <w:rStyle w:val="Strong"/>
          <w:color w:val="000000"/>
        </w:rPr>
        <w:t>2. CI/CD Automation &amp; Infrastructure as Code (Independent Health)</w:t>
      </w:r>
    </w:p>
    <w:p w14:paraId="35F2131C" w14:textId="77777777" w:rsidR="0010569F" w:rsidRDefault="0010569F" w:rsidP="0010569F">
      <w:pPr>
        <w:pStyle w:val="NormalWeb"/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Developed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Jenkins-based CI/CD pipelines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seamless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application testing and deployment</w:t>
      </w:r>
      <w:r>
        <w:rPr>
          <w:color w:val="000000"/>
        </w:rPr>
        <w:t>.</w:t>
      </w:r>
    </w:p>
    <w:p w14:paraId="22D3E946" w14:textId="77777777" w:rsidR="0010569F" w:rsidRDefault="0010569F" w:rsidP="0010569F">
      <w:pPr>
        <w:pStyle w:val="NormalWeb"/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Automated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Terraform-based AWS deployments</w:t>
      </w:r>
      <w:r>
        <w:rPr>
          <w:color w:val="000000"/>
        </w:rPr>
        <w:t>, reducing infrastructure provisioning time by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40%</w:t>
      </w:r>
      <w:r>
        <w:rPr>
          <w:color w:val="000000"/>
        </w:rPr>
        <w:t>.</w:t>
      </w:r>
    </w:p>
    <w:p w14:paraId="36A8DC93" w14:textId="77777777" w:rsidR="0010569F" w:rsidRDefault="0010569F" w:rsidP="0010569F">
      <w:pPr>
        <w:pStyle w:val="NormalWeb"/>
        <w:rPr>
          <w:color w:val="000000"/>
        </w:rPr>
      </w:pPr>
      <w:r>
        <w:rPr>
          <w:rStyle w:val="Strong"/>
          <w:color w:val="000000"/>
        </w:rPr>
        <w:t>3. Microservices Development for Enterprise APIs (Charter Communications)</w:t>
      </w:r>
    </w:p>
    <w:p w14:paraId="0722CB72" w14:textId="77777777" w:rsidR="0010569F" w:rsidRDefault="0010569F" w:rsidP="0010569F">
      <w:pPr>
        <w:pStyle w:val="NormalWeb"/>
        <w:numPr>
          <w:ilvl w:val="0"/>
          <w:numId w:val="6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Built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RESTful APIs using FastAPI and Flask</w:t>
      </w:r>
      <w:r>
        <w:rPr>
          <w:color w:val="000000"/>
        </w:rPr>
        <w:t>, ensuring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high performance and scalability</w:t>
      </w:r>
      <w:r>
        <w:rPr>
          <w:color w:val="000000"/>
        </w:rPr>
        <w:t>.</w:t>
      </w:r>
    </w:p>
    <w:p w14:paraId="5CE3984C" w14:textId="77777777" w:rsidR="0010569F" w:rsidRDefault="0010569F" w:rsidP="0010569F">
      <w:pPr>
        <w:pStyle w:val="NormalWeb"/>
        <w:numPr>
          <w:ilvl w:val="0"/>
          <w:numId w:val="6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Integrated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React-based frontend components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search visualization and analytics.</w:t>
      </w:r>
    </w:p>
    <w:p w14:paraId="22568B2E" w14:textId="77777777" w:rsidR="0010569F" w:rsidRDefault="0010569F" w:rsidP="0010569F">
      <w:pPr>
        <w:pStyle w:val="NormalWeb"/>
        <w:rPr>
          <w:color w:val="000000"/>
        </w:rPr>
      </w:pPr>
      <w:r>
        <w:rPr>
          <w:rStyle w:val="Strong"/>
          <w:color w:val="000000"/>
        </w:rPr>
        <w:t>4. Data Pipelines &amp; ETL Workflows (Library of Congress)</w:t>
      </w:r>
    </w:p>
    <w:p w14:paraId="6D2628F1" w14:textId="77777777" w:rsidR="0010569F" w:rsidRDefault="0010569F" w:rsidP="0010569F">
      <w:pPr>
        <w:pStyle w:val="NormalWeb"/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Developed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Python-based ETL pipelines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process and index large datasets in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Elasticsearch</w:t>
      </w:r>
      <w:r>
        <w:rPr>
          <w:color w:val="000000"/>
        </w:rPr>
        <w:t>.</w:t>
      </w:r>
    </w:p>
    <w:p w14:paraId="6BFD9F75" w14:textId="77777777" w:rsidR="0010569F" w:rsidRDefault="0010569F" w:rsidP="0010569F">
      <w:pPr>
        <w:pStyle w:val="NormalWeb"/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Implemented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data enrichment techniques</w:t>
      </w:r>
      <w:r>
        <w:rPr>
          <w:color w:val="000000"/>
        </w:rPr>
        <w:t>, improving data accuracy and usability.</w:t>
      </w:r>
    </w:p>
    <w:p w14:paraId="41DBE26D" w14:textId="704A65C7" w:rsidR="00287899" w:rsidRPr="00287899" w:rsidRDefault="0041714E" w:rsidP="00A470D4">
      <w:pPr>
        <w:rPr>
          <w:color w:val="000000"/>
        </w:rPr>
      </w:pPr>
      <w:r>
        <w:rPr>
          <w:noProof/>
          <w:color w:val="000000"/>
        </w:rPr>
        <w:pict w14:anchorId="712F76C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1F296E5" w14:textId="77777777" w:rsidR="0010569F" w:rsidRDefault="0010569F" w:rsidP="0010569F">
      <w:pPr>
        <w:pStyle w:val="NormalWeb"/>
      </w:pPr>
    </w:p>
    <w:p w14:paraId="46440404" w14:textId="77777777" w:rsidR="0010569F" w:rsidRDefault="0010569F" w:rsidP="0010569F">
      <w:pPr>
        <w:pStyle w:val="NormalWeb"/>
      </w:pPr>
    </w:p>
    <w:p w14:paraId="4E87417A" w14:textId="77777777" w:rsidR="0010569F" w:rsidRDefault="0010569F" w:rsidP="0010569F">
      <w:pPr>
        <w:pStyle w:val="NormalWeb"/>
      </w:pPr>
    </w:p>
    <w:p w14:paraId="14CE8E64" w14:textId="77777777" w:rsidR="0010569F" w:rsidRDefault="0010569F" w:rsidP="0010569F">
      <w:pPr>
        <w:pStyle w:val="NormalWeb"/>
      </w:pPr>
    </w:p>
    <w:p w14:paraId="2E6446FF" w14:textId="35E7B319" w:rsidR="00003455" w:rsidRPr="0010569F" w:rsidRDefault="00000000" w:rsidP="0010569F">
      <w:pPr>
        <w:pStyle w:val="NormalWeb"/>
      </w:pPr>
      <w:sdt>
        <w:sdtPr>
          <w:id w:val="1513793667"/>
          <w:placeholder>
            <w:docPart w:val="DDDB24B620E4FA4EAC709C7E41A9F702"/>
          </w:placeholder>
          <w:temporary/>
          <w:showingPlcHdr/>
          <w15:appearance w15:val="hidden"/>
        </w:sdtPr>
        <w:sdtContent>
          <w:r w:rsidR="00F41BEE" w:rsidRPr="00287899">
            <w:rPr>
              <w:rStyle w:val="Strong"/>
              <w:rFonts w:ascii="Arial Black" w:eastAsiaTheme="majorEastAsia" w:hAnsi="Arial Black" w:cs="Times New Roman (Headings CS)"/>
              <w:color w:val="000000"/>
              <w:spacing w:val="-10"/>
              <w:sz w:val="28"/>
              <w:szCs w:val="26"/>
            </w:rPr>
            <w:t>Education</w:t>
          </w:r>
        </w:sdtContent>
      </w:sdt>
    </w:p>
    <w:p w14:paraId="777A7881" w14:textId="77777777" w:rsidR="00054F3A" w:rsidRPr="00054F3A" w:rsidRDefault="00054F3A" w:rsidP="00054F3A">
      <w:pPr>
        <w:spacing w:before="100" w:beforeAutospacing="1" w:after="100" w:afterAutospacing="1"/>
        <w:rPr>
          <w:color w:val="000000"/>
        </w:rPr>
      </w:pPr>
      <w:r w:rsidRPr="00054F3A">
        <w:rPr>
          <w:b/>
          <w:bCs/>
          <w:color w:val="000000"/>
        </w:rPr>
        <w:t>Bachelor of Technology (B.Tech) – Computer Science</w:t>
      </w:r>
      <w:r w:rsidRPr="00054F3A">
        <w:rPr>
          <w:color w:val="000000"/>
        </w:rPr>
        <w:t> | 2016-2020</w:t>
      </w:r>
    </w:p>
    <w:p w14:paraId="6714DA4D" w14:textId="77777777" w:rsidR="00054F3A" w:rsidRDefault="00054F3A" w:rsidP="00054F3A">
      <w:pPr>
        <w:pStyle w:val="Heading3"/>
        <w:rPr>
          <w:color w:val="000000"/>
        </w:rPr>
      </w:pPr>
      <w:r>
        <w:rPr>
          <w:rStyle w:val="Strong"/>
          <w:b/>
          <w:bCs w:val="0"/>
          <w:color w:val="000000"/>
        </w:rPr>
        <w:t>Certifications</w:t>
      </w:r>
    </w:p>
    <w:p w14:paraId="2607BCB4" w14:textId="77777777" w:rsidR="00054F3A" w:rsidRDefault="00054F3A" w:rsidP="00054F3A">
      <w:pPr>
        <w:pStyle w:val="NormalWeb"/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AWS Certified Solutions Architect – Professional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(Valid till 2027)</w:t>
      </w:r>
    </w:p>
    <w:p w14:paraId="11DEFB1E" w14:textId="77777777" w:rsidR="00054F3A" w:rsidRDefault="00054F3A" w:rsidP="00054F3A">
      <w:pPr>
        <w:pStyle w:val="NormalWeb"/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AWS Certified Solutions Architect – Associate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(Valid till 2026)</w:t>
      </w:r>
    </w:p>
    <w:p w14:paraId="7435B396" w14:textId="390744A8" w:rsidR="00287899" w:rsidRPr="0010569F" w:rsidRDefault="00054F3A" w:rsidP="0084794E">
      <w:pPr>
        <w:pStyle w:val="NormalWeb"/>
        <w:numPr>
          <w:ilvl w:val="0"/>
          <w:numId w:val="30"/>
        </w:numPr>
        <w:spacing w:before="100" w:beforeAutospacing="1" w:after="100" w:afterAutospacing="1"/>
        <w:rPr>
          <w:rStyle w:val="Strong"/>
          <w:b w:val="0"/>
          <w:bCs w:val="0"/>
          <w:color w:val="000000"/>
        </w:rPr>
      </w:pPr>
      <w:r>
        <w:rPr>
          <w:rStyle w:val="Strong"/>
          <w:color w:val="000000"/>
        </w:rPr>
        <w:t>Red Hat Certified System Administrator (RHCSA)</w:t>
      </w:r>
    </w:p>
    <w:p w14:paraId="5917BB92" w14:textId="77777777" w:rsidR="0010569F" w:rsidRDefault="0010569F" w:rsidP="0010569F">
      <w:pPr>
        <w:pStyle w:val="Heading3"/>
        <w:rPr>
          <w:color w:val="000000"/>
          <w:sz w:val="27"/>
          <w:szCs w:val="27"/>
        </w:rPr>
      </w:pPr>
      <w:r>
        <w:rPr>
          <w:rStyle w:val="Strong"/>
          <w:b/>
          <w:bCs w:val="0"/>
          <w:color w:val="000000"/>
        </w:rPr>
        <w:t>Technical Skills</w:t>
      </w:r>
    </w:p>
    <w:p w14:paraId="7E83BACF" w14:textId="77777777" w:rsidR="0010569F" w:rsidRDefault="0010569F" w:rsidP="0010569F">
      <w:pPr>
        <w:pStyle w:val="NormalWeb"/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Programming Languages</w:t>
      </w:r>
      <w:r>
        <w:rPr>
          <w:color w:val="000000"/>
        </w:rPr>
        <w:t>: Python (Flask, FastAPI), JavaScript (React)</w:t>
      </w:r>
    </w:p>
    <w:p w14:paraId="1EA2912F" w14:textId="77777777" w:rsidR="0010569F" w:rsidRDefault="0010569F" w:rsidP="0010569F">
      <w:pPr>
        <w:pStyle w:val="NormalWeb"/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Search Technologies</w:t>
      </w:r>
      <w:r>
        <w:rPr>
          <w:color w:val="000000"/>
        </w:rPr>
        <w:t>: Elasticsearch, Kibana, Grafana</w:t>
      </w:r>
    </w:p>
    <w:p w14:paraId="5DA886D3" w14:textId="77777777" w:rsidR="0010569F" w:rsidRDefault="0010569F" w:rsidP="0010569F">
      <w:pPr>
        <w:pStyle w:val="NormalWeb"/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Databases</w:t>
      </w:r>
      <w:r>
        <w:rPr>
          <w:color w:val="000000"/>
        </w:rPr>
        <w:t>: PostgreSQL, Oracle, DynamoDB, Redis</w:t>
      </w:r>
    </w:p>
    <w:p w14:paraId="254922D2" w14:textId="77777777" w:rsidR="0010569F" w:rsidRDefault="0010569F" w:rsidP="0010569F">
      <w:pPr>
        <w:pStyle w:val="NormalWeb"/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CI/CD &amp; Automation</w:t>
      </w:r>
      <w:r>
        <w:rPr>
          <w:color w:val="000000"/>
        </w:rPr>
        <w:t>: Jenkins, GitHub Actions, Terraform, AWS CLI</w:t>
      </w:r>
    </w:p>
    <w:p w14:paraId="01C9A7C9" w14:textId="77777777" w:rsidR="0010569F" w:rsidRDefault="0010569F" w:rsidP="0010569F">
      <w:pPr>
        <w:pStyle w:val="NormalWeb"/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DevOps &amp; Cloud Infrastructure</w:t>
      </w:r>
      <w:r>
        <w:rPr>
          <w:color w:val="000000"/>
        </w:rPr>
        <w:t>: Docker, Kubernetes, AWS (S3, SNS, SQS, RDS), Terraform</w:t>
      </w:r>
    </w:p>
    <w:p w14:paraId="3036872A" w14:textId="77777777" w:rsidR="0010569F" w:rsidRDefault="0010569F" w:rsidP="0010569F">
      <w:pPr>
        <w:pStyle w:val="NormalWeb"/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Software Development Best Practices</w:t>
      </w:r>
      <w:r>
        <w:rPr>
          <w:color w:val="000000"/>
        </w:rPr>
        <w:t>: Test-Driven Development (TDD), Microservices, Clean Code, Design Patterns</w:t>
      </w:r>
    </w:p>
    <w:p w14:paraId="36EC1221" w14:textId="77777777" w:rsidR="0010569F" w:rsidRDefault="0010569F" w:rsidP="0010569F">
      <w:pPr>
        <w:pStyle w:val="NormalWeb"/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Frontend Development</w:t>
      </w:r>
      <w:r>
        <w:rPr>
          <w:color w:val="000000"/>
        </w:rPr>
        <w:t>: React, JavaScript (basic understanding)</w:t>
      </w:r>
    </w:p>
    <w:p w14:paraId="19804B7D" w14:textId="77777777" w:rsidR="0010569F" w:rsidRDefault="0010569F" w:rsidP="0010569F">
      <w:pPr>
        <w:pStyle w:val="NormalWeb"/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Monitoring &amp; Observability</w:t>
      </w:r>
      <w:r>
        <w:rPr>
          <w:color w:val="000000"/>
        </w:rPr>
        <w:t>: ELK Stack, Sensu, Prometheus, Grafana</w:t>
      </w:r>
    </w:p>
    <w:p w14:paraId="69DCC988" w14:textId="77777777" w:rsidR="0010569F" w:rsidRDefault="0010569F" w:rsidP="0010569F">
      <w:pPr>
        <w:pStyle w:val="NormalWeb"/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Agile &amp; Collaboration</w:t>
      </w:r>
      <w:r>
        <w:rPr>
          <w:color w:val="000000"/>
        </w:rPr>
        <w:t>: Scrum, Pair Programming, Peer Reviews</w:t>
      </w:r>
    </w:p>
    <w:p w14:paraId="325EE218" w14:textId="55D8A153" w:rsidR="00F41BEE" w:rsidRPr="00207D51" w:rsidRDefault="0041714E" w:rsidP="00207D51">
      <w:pPr>
        <w:rPr>
          <w:color w:val="000000"/>
        </w:rPr>
      </w:pPr>
      <w:r>
        <w:rPr>
          <w:noProof/>
          <w:color w:val="000000"/>
        </w:rPr>
        <w:pict w14:anchorId="4F85BFB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F41BEE" w:rsidRPr="00207D51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D00C4" w14:textId="77777777" w:rsidR="0041714E" w:rsidRDefault="0041714E">
      <w:r>
        <w:separator/>
      </w:r>
    </w:p>
  </w:endnote>
  <w:endnote w:type="continuationSeparator" w:id="0">
    <w:p w14:paraId="15FE51DC" w14:textId="77777777" w:rsidR="0041714E" w:rsidRDefault="0041714E">
      <w:r>
        <w:continuationSeparator/>
      </w:r>
    </w:p>
  </w:endnote>
  <w:endnote w:type="continuationNotice" w:id="1">
    <w:p w14:paraId="3A335456" w14:textId="77777777" w:rsidR="0041714E" w:rsidRDefault="004171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3948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B1FBD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90068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FC57E" w14:textId="77777777" w:rsidR="0041714E" w:rsidRDefault="0041714E">
      <w:r>
        <w:separator/>
      </w:r>
    </w:p>
  </w:footnote>
  <w:footnote w:type="continuationSeparator" w:id="0">
    <w:p w14:paraId="42A331C0" w14:textId="77777777" w:rsidR="0041714E" w:rsidRDefault="0041714E">
      <w:r>
        <w:continuationSeparator/>
      </w:r>
    </w:p>
  </w:footnote>
  <w:footnote w:type="continuationNotice" w:id="1">
    <w:p w14:paraId="04D6FB43" w14:textId="77777777" w:rsidR="0041714E" w:rsidRDefault="004171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319EF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F5346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F364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2A647D"/>
    <w:multiLevelType w:val="multilevel"/>
    <w:tmpl w:val="AC9C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734DD"/>
    <w:multiLevelType w:val="multilevel"/>
    <w:tmpl w:val="A11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9E2025"/>
    <w:multiLevelType w:val="multilevel"/>
    <w:tmpl w:val="E242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EC3F40"/>
    <w:multiLevelType w:val="multilevel"/>
    <w:tmpl w:val="7A38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16367F"/>
    <w:multiLevelType w:val="multilevel"/>
    <w:tmpl w:val="DA22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A5263D"/>
    <w:multiLevelType w:val="multilevel"/>
    <w:tmpl w:val="733E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BB3BC8"/>
    <w:multiLevelType w:val="multilevel"/>
    <w:tmpl w:val="595C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6D26D9"/>
    <w:multiLevelType w:val="multilevel"/>
    <w:tmpl w:val="09C0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CD5406"/>
    <w:multiLevelType w:val="multilevel"/>
    <w:tmpl w:val="4090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334D80"/>
    <w:multiLevelType w:val="multilevel"/>
    <w:tmpl w:val="BC84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F519D0"/>
    <w:multiLevelType w:val="multilevel"/>
    <w:tmpl w:val="011E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A57FD"/>
    <w:multiLevelType w:val="multilevel"/>
    <w:tmpl w:val="998E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F34672"/>
    <w:multiLevelType w:val="multilevel"/>
    <w:tmpl w:val="82F6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E10FA2"/>
    <w:multiLevelType w:val="multilevel"/>
    <w:tmpl w:val="CA46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476903"/>
    <w:multiLevelType w:val="multilevel"/>
    <w:tmpl w:val="BB64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D85D7B"/>
    <w:multiLevelType w:val="multilevel"/>
    <w:tmpl w:val="F87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873E8D"/>
    <w:multiLevelType w:val="multilevel"/>
    <w:tmpl w:val="AD98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DF4D9A"/>
    <w:multiLevelType w:val="multilevel"/>
    <w:tmpl w:val="A364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D316ED"/>
    <w:multiLevelType w:val="multilevel"/>
    <w:tmpl w:val="5756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662777"/>
    <w:multiLevelType w:val="multilevel"/>
    <w:tmpl w:val="634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5805D6"/>
    <w:multiLevelType w:val="multilevel"/>
    <w:tmpl w:val="2D30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C0417A"/>
    <w:multiLevelType w:val="multilevel"/>
    <w:tmpl w:val="5FB0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33" w15:restartNumberingAfterBreak="0">
    <w:nsid w:val="3BA73162"/>
    <w:multiLevelType w:val="multilevel"/>
    <w:tmpl w:val="53C8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0225B2"/>
    <w:multiLevelType w:val="multilevel"/>
    <w:tmpl w:val="D25E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575421"/>
    <w:multiLevelType w:val="multilevel"/>
    <w:tmpl w:val="9DEA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CA57A8"/>
    <w:multiLevelType w:val="multilevel"/>
    <w:tmpl w:val="0598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ED7DAE"/>
    <w:multiLevelType w:val="multilevel"/>
    <w:tmpl w:val="BA0A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422DE0"/>
    <w:multiLevelType w:val="multilevel"/>
    <w:tmpl w:val="5450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6077CB"/>
    <w:multiLevelType w:val="multilevel"/>
    <w:tmpl w:val="D9EA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83178F"/>
    <w:multiLevelType w:val="multilevel"/>
    <w:tmpl w:val="E88C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1CA74E3"/>
    <w:multiLevelType w:val="multilevel"/>
    <w:tmpl w:val="F9FE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5917D2"/>
    <w:multiLevelType w:val="multilevel"/>
    <w:tmpl w:val="1FA4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8F34DC"/>
    <w:multiLevelType w:val="multilevel"/>
    <w:tmpl w:val="399E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680D12"/>
    <w:multiLevelType w:val="multilevel"/>
    <w:tmpl w:val="1EF8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53614D"/>
    <w:multiLevelType w:val="multilevel"/>
    <w:tmpl w:val="17A0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2939DF"/>
    <w:multiLevelType w:val="multilevel"/>
    <w:tmpl w:val="B250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39163A"/>
    <w:multiLevelType w:val="multilevel"/>
    <w:tmpl w:val="C29C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B6515E"/>
    <w:multiLevelType w:val="multilevel"/>
    <w:tmpl w:val="7DEE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111A8B"/>
    <w:multiLevelType w:val="multilevel"/>
    <w:tmpl w:val="F9E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D50E9D"/>
    <w:multiLevelType w:val="multilevel"/>
    <w:tmpl w:val="A4B6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976D22"/>
    <w:multiLevelType w:val="multilevel"/>
    <w:tmpl w:val="0C28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C95827"/>
    <w:multiLevelType w:val="multilevel"/>
    <w:tmpl w:val="1B16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ED67E9"/>
    <w:multiLevelType w:val="multilevel"/>
    <w:tmpl w:val="5898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3D41BF"/>
    <w:multiLevelType w:val="multilevel"/>
    <w:tmpl w:val="060E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C522CF"/>
    <w:multiLevelType w:val="multilevel"/>
    <w:tmpl w:val="4220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8E6F83"/>
    <w:multiLevelType w:val="multilevel"/>
    <w:tmpl w:val="7DDC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1E2964"/>
    <w:multiLevelType w:val="multilevel"/>
    <w:tmpl w:val="5E26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147409"/>
    <w:multiLevelType w:val="multilevel"/>
    <w:tmpl w:val="82F4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BF1A35"/>
    <w:multiLevelType w:val="multilevel"/>
    <w:tmpl w:val="0EB8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5D795E"/>
    <w:multiLevelType w:val="multilevel"/>
    <w:tmpl w:val="BA94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252951"/>
    <w:multiLevelType w:val="multilevel"/>
    <w:tmpl w:val="8484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32"/>
  </w:num>
  <w:num w:numId="15" w16cid:durableId="94441604">
    <w:abstractNumId w:val="3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3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3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3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41"/>
  </w:num>
  <w:num w:numId="20" w16cid:durableId="2074039618">
    <w:abstractNumId w:val="34"/>
  </w:num>
  <w:num w:numId="21" w16cid:durableId="564991465">
    <w:abstractNumId w:val="61"/>
  </w:num>
  <w:num w:numId="22" w16cid:durableId="1064521608">
    <w:abstractNumId w:val="38"/>
  </w:num>
  <w:num w:numId="23" w16cid:durableId="1969503215">
    <w:abstractNumId w:val="40"/>
  </w:num>
  <w:num w:numId="24" w16cid:durableId="526529216">
    <w:abstractNumId w:val="25"/>
  </w:num>
  <w:num w:numId="25" w16cid:durableId="1355300895">
    <w:abstractNumId w:val="30"/>
  </w:num>
  <w:num w:numId="26" w16cid:durableId="578683965">
    <w:abstractNumId w:val="31"/>
  </w:num>
  <w:num w:numId="27" w16cid:durableId="947469380">
    <w:abstractNumId w:val="49"/>
  </w:num>
  <w:num w:numId="28" w16cid:durableId="462625428">
    <w:abstractNumId w:val="29"/>
  </w:num>
  <w:num w:numId="29" w16cid:durableId="812793846">
    <w:abstractNumId w:val="48"/>
  </w:num>
  <w:num w:numId="30" w16cid:durableId="1922174295">
    <w:abstractNumId w:val="62"/>
  </w:num>
  <w:num w:numId="31" w16cid:durableId="1500121972">
    <w:abstractNumId w:val="28"/>
  </w:num>
  <w:num w:numId="32" w16cid:durableId="1190491787">
    <w:abstractNumId w:val="56"/>
  </w:num>
  <w:num w:numId="33" w16cid:durableId="1590499536">
    <w:abstractNumId w:val="26"/>
  </w:num>
  <w:num w:numId="34" w16cid:durableId="1292781124">
    <w:abstractNumId w:val="24"/>
  </w:num>
  <w:num w:numId="35" w16cid:durableId="1292711839">
    <w:abstractNumId w:val="53"/>
  </w:num>
  <w:num w:numId="36" w16cid:durableId="314844872">
    <w:abstractNumId w:val="54"/>
  </w:num>
  <w:num w:numId="37" w16cid:durableId="1578326745">
    <w:abstractNumId w:val="12"/>
  </w:num>
  <w:num w:numId="38" w16cid:durableId="1401715183">
    <w:abstractNumId w:val="10"/>
  </w:num>
  <w:num w:numId="39" w16cid:durableId="237329892">
    <w:abstractNumId w:val="22"/>
  </w:num>
  <w:num w:numId="40" w16cid:durableId="68816265">
    <w:abstractNumId w:val="57"/>
  </w:num>
  <w:num w:numId="41" w16cid:durableId="1345477773">
    <w:abstractNumId w:val="11"/>
  </w:num>
  <w:num w:numId="42" w16cid:durableId="1881933630">
    <w:abstractNumId w:val="21"/>
  </w:num>
  <w:num w:numId="43" w16cid:durableId="1262907780">
    <w:abstractNumId w:val="15"/>
  </w:num>
  <w:num w:numId="44" w16cid:durableId="1198928572">
    <w:abstractNumId w:val="23"/>
  </w:num>
  <w:num w:numId="45" w16cid:durableId="33963653">
    <w:abstractNumId w:val="14"/>
  </w:num>
  <w:num w:numId="46" w16cid:durableId="894320017">
    <w:abstractNumId w:val="50"/>
  </w:num>
  <w:num w:numId="47" w16cid:durableId="640035151">
    <w:abstractNumId w:val="19"/>
  </w:num>
  <w:num w:numId="48" w16cid:durableId="946619695">
    <w:abstractNumId w:val="13"/>
  </w:num>
  <w:num w:numId="49" w16cid:durableId="1173034106">
    <w:abstractNumId w:val="45"/>
  </w:num>
  <w:num w:numId="50" w16cid:durableId="134181262">
    <w:abstractNumId w:val="37"/>
  </w:num>
  <w:num w:numId="51" w16cid:durableId="1127233695">
    <w:abstractNumId w:val="43"/>
  </w:num>
  <w:num w:numId="52" w16cid:durableId="247924725">
    <w:abstractNumId w:val="39"/>
  </w:num>
  <w:num w:numId="53" w16cid:durableId="1723793994">
    <w:abstractNumId w:val="27"/>
  </w:num>
  <w:num w:numId="54" w16cid:durableId="1649557753">
    <w:abstractNumId w:val="16"/>
  </w:num>
  <w:num w:numId="55" w16cid:durableId="2117939277">
    <w:abstractNumId w:val="46"/>
  </w:num>
  <w:num w:numId="56" w16cid:durableId="1313369944">
    <w:abstractNumId w:val="36"/>
  </w:num>
  <w:num w:numId="57" w16cid:durableId="1956985638">
    <w:abstractNumId w:val="58"/>
  </w:num>
  <w:num w:numId="58" w16cid:durableId="683556857">
    <w:abstractNumId w:val="47"/>
  </w:num>
  <w:num w:numId="59" w16cid:durableId="1475294058">
    <w:abstractNumId w:val="59"/>
  </w:num>
  <w:num w:numId="60" w16cid:durableId="1481118763">
    <w:abstractNumId w:val="20"/>
  </w:num>
  <w:num w:numId="61" w16cid:durableId="1699044651">
    <w:abstractNumId w:val="33"/>
  </w:num>
  <w:num w:numId="62" w16cid:durableId="1158810686">
    <w:abstractNumId w:val="35"/>
  </w:num>
  <w:num w:numId="63" w16cid:durableId="1551963133">
    <w:abstractNumId w:val="52"/>
  </w:num>
  <w:num w:numId="64" w16cid:durableId="1073547272">
    <w:abstractNumId w:val="18"/>
  </w:num>
  <w:num w:numId="65" w16cid:durableId="1361469751">
    <w:abstractNumId w:val="51"/>
  </w:num>
  <w:num w:numId="66" w16cid:durableId="724646737">
    <w:abstractNumId w:val="60"/>
  </w:num>
  <w:num w:numId="67" w16cid:durableId="1682243917">
    <w:abstractNumId w:val="44"/>
  </w:num>
  <w:num w:numId="68" w16cid:durableId="439759596">
    <w:abstractNumId w:val="17"/>
  </w:num>
  <w:num w:numId="69" w16cid:durableId="593247896">
    <w:abstractNumId w:val="42"/>
  </w:num>
  <w:num w:numId="70" w16cid:durableId="969475768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3A"/>
    <w:rsid w:val="00003455"/>
    <w:rsid w:val="000168E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4F3A"/>
    <w:rsid w:val="00066E2A"/>
    <w:rsid w:val="00076DB4"/>
    <w:rsid w:val="0009195F"/>
    <w:rsid w:val="000D355D"/>
    <w:rsid w:val="001046AC"/>
    <w:rsid w:val="0010569F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1D6789"/>
    <w:rsid w:val="00200572"/>
    <w:rsid w:val="00207D51"/>
    <w:rsid w:val="00240532"/>
    <w:rsid w:val="00262033"/>
    <w:rsid w:val="00271453"/>
    <w:rsid w:val="00276E4F"/>
    <w:rsid w:val="00287899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868FB"/>
    <w:rsid w:val="0039391C"/>
    <w:rsid w:val="00394A6D"/>
    <w:rsid w:val="003B2143"/>
    <w:rsid w:val="003C14A1"/>
    <w:rsid w:val="003C38F0"/>
    <w:rsid w:val="003F19B9"/>
    <w:rsid w:val="00400FD0"/>
    <w:rsid w:val="0040118E"/>
    <w:rsid w:val="0041714E"/>
    <w:rsid w:val="00420DE9"/>
    <w:rsid w:val="00433CD1"/>
    <w:rsid w:val="00445933"/>
    <w:rsid w:val="004476A1"/>
    <w:rsid w:val="004476B0"/>
    <w:rsid w:val="004A4BFA"/>
    <w:rsid w:val="004D433E"/>
    <w:rsid w:val="004E22E1"/>
    <w:rsid w:val="004E47F6"/>
    <w:rsid w:val="004E6381"/>
    <w:rsid w:val="004F305A"/>
    <w:rsid w:val="004F7524"/>
    <w:rsid w:val="00504FB9"/>
    <w:rsid w:val="005114E7"/>
    <w:rsid w:val="00522243"/>
    <w:rsid w:val="005338E9"/>
    <w:rsid w:val="00536083"/>
    <w:rsid w:val="00542008"/>
    <w:rsid w:val="005463C0"/>
    <w:rsid w:val="005813AA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4794E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8E7F48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470D4"/>
    <w:rsid w:val="00A66FDE"/>
    <w:rsid w:val="00A7066C"/>
    <w:rsid w:val="00A70EFD"/>
    <w:rsid w:val="00A759D5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A7564"/>
    <w:rsid w:val="00CC75DB"/>
    <w:rsid w:val="00D016ED"/>
    <w:rsid w:val="00D05F48"/>
    <w:rsid w:val="00D241A0"/>
    <w:rsid w:val="00D33143"/>
    <w:rsid w:val="00D37D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7EE8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00FA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19B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2E1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/>
      <w:outlineLvl w:val="2"/>
    </w:pPr>
    <w:rPr>
      <w:rFonts w:ascii="Arial Black" w:eastAsiaTheme="majorEastAsia" w:hAnsi="Arial Black" w:cs="Times New Roman (Headings CS)"/>
      <w:b/>
      <w:spacing w:val="-10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C75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CC75DB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05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hul.saxena/Library/Containers/com.microsoft.Word/Data/Library/Application%20Support/Microsoft/Office/16.0/DTS/Search/%7bE5FBF242-09EF-754C-8BFB-0BE1D45D1C02%7d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DB24B620E4FA4EAC709C7E41A9F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6BDE6-9A7B-A24A-BA76-3FF65B1B4DAC}"/>
      </w:docPartPr>
      <w:docPartBody>
        <w:p w:rsidR="006F75B7" w:rsidRDefault="00000000">
          <w:pPr>
            <w:pStyle w:val="DDDB24B620E4FA4EAC709C7E41A9F70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BC"/>
    <w:rsid w:val="000E11BC"/>
    <w:rsid w:val="001D6789"/>
    <w:rsid w:val="00240532"/>
    <w:rsid w:val="00272DAC"/>
    <w:rsid w:val="006F75B7"/>
    <w:rsid w:val="00712F40"/>
    <w:rsid w:val="00D8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DB24B620E4FA4EAC709C7E41A9F702">
    <w:name w:val="DDDB24B620E4FA4EAC709C7E41A9F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{E5FBF242-09EF-754C-8BFB-0BE1D45D1C02}tf02919188_win32.dotx</Template>
  <TotalTime>0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2025-02-27T05:48:00Z</dcterms:created>
  <dcterms:modified xsi:type="dcterms:W3CDTF">2025-02-27T05:51:00Z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